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9E49" w14:textId="65133FB2" w:rsidR="00C6554A" w:rsidRPr="008B5277" w:rsidRDefault="008B2F2B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9D6345F" wp14:editId="0FD2CDB1">
            <wp:extent cx="2944985" cy="2488019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66" cy="255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A9123FF" w14:textId="7A129CB7" w:rsidR="00C6554A" w:rsidRDefault="008B2F2B" w:rsidP="00C6554A">
      <w:pPr>
        <w:pStyle w:val="Title"/>
      </w:pPr>
      <w:r>
        <w:t>Redis-Sentinel</w:t>
      </w:r>
    </w:p>
    <w:p w14:paraId="6D1EC06E" w14:textId="6F616912" w:rsidR="00C6554A" w:rsidRPr="00D5413C" w:rsidRDefault="008B2F2B" w:rsidP="00C6554A">
      <w:pPr>
        <w:pStyle w:val="Subtitle"/>
      </w:pPr>
      <w:r>
        <w:t xml:space="preserve">installation on centos 7 </w:t>
      </w:r>
    </w:p>
    <w:p w14:paraId="68DA86B0" w14:textId="78C539E8" w:rsidR="002614FD" w:rsidRDefault="00507ECC" w:rsidP="002614FD">
      <w:pPr>
        <w:pStyle w:val="Subtitle"/>
        <w:rPr>
          <w:b/>
          <w:bCs/>
          <w:sz w:val="16"/>
          <w:szCs w:val="16"/>
        </w:rPr>
      </w:pPr>
      <w:r w:rsidRPr="00507ECC">
        <w:rPr>
          <w:sz w:val="16"/>
          <w:szCs w:val="16"/>
        </w:rPr>
        <w:t xml:space="preserve">   Aigilx Health Technologies</w:t>
      </w:r>
      <w:r w:rsidR="00C6554A" w:rsidRPr="00507ECC">
        <w:rPr>
          <w:b/>
          <w:bCs/>
          <w:sz w:val="16"/>
          <w:szCs w:val="16"/>
        </w:rPr>
        <w:br w:type="page"/>
      </w:r>
    </w:p>
    <w:p w14:paraId="5EA571C6" w14:textId="30F807A1" w:rsidR="00FA316B" w:rsidRPr="00FA316B" w:rsidRDefault="00FA316B" w:rsidP="00FA316B">
      <w:pPr>
        <w:pStyle w:val="NormalWeb"/>
        <w:shd w:val="clear" w:color="auto" w:fill="FFFFFF"/>
        <w:rPr>
          <w:rFonts w:ascii="Open Sans" w:hAnsi="Open Sans"/>
          <w:color w:val="222222"/>
          <w:sz w:val="26"/>
          <w:szCs w:val="26"/>
        </w:rPr>
      </w:pPr>
    </w:p>
    <w:p w14:paraId="1624DC18" w14:textId="1F1C550B" w:rsidR="00B3030A" w:rsidRDefault="00B3030A" w:rsidP="00B3030A">
      <w:pPr>
        <w:spacing w:before="0" w:after="0" w:line="240" w:lineRule="auto"/>
      </w:pPr>
    </w:p>
    <w:p w14:paraId="1CF7560C" w14:textId="57ACD609" w:rsidR="00B3030A" w:rsidRDefault="00B3030A" w:rsidP="00B3030A">
      <w:pPr>
        <w:spacing w:before="0" w:after="0" w:line="240" w:lineRule="auto"/>
      </w:pPr>
    </w:p>
    <w:p w14:paraId="1C9C02A5" w14:textId="281E3295" w:rsidR="00B3030A" w:rsidRDefault="00B3030A" w:rsidP="00B3030A">
      <w:pPr>
        <w:spacing w:before="0" w:after="0" w:line="240" w:lineRule="auto"/>
      </w:pPr>
    </w:p>
    <w:p w14:paraId="6CFBDF00" w14:textId="2F0DB69A" w:rsidR="00E3671C" w:rsidRDefault="00237DE1" w:rsidP="00E3671C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075B88"/>
          <w:sz w:val="33"/>
          <w:szCs w:val="33"/>
        </w:rPr>
      </w:pPr>
      <w:r>
        <w:rPr>
          <w:rFonts w:ascii="Arial" w:hAnsi="Arial" w:cs="Arial"/>
          <w:b/>
          <w:bCs/>
          <w:color w:val="075B88"/>
          <w:sz w:val="33"/>
          <w:szCs w:val="33"/>
        </w:rPr>
        <w:t xml:space="preserve">Step 1: </w:t>
      </w:r>
      <w:r w:rsidR="001C7B12">
        <w:rPr>
          <w:rFonts w:ascii="Arial" w:hAnsi="Arial" w:cs="Arial"/>
          <w:b/>
          <w:bCs/>
          <w:color w:val="075B88"/>
          <w:sz w:val="33"/>
          <w:szCs w:val="33"/>
        </w:rPr>
        <w:t>Pre installation libraries for redis</w:t>
      </w:r>
    </w:p>
    <w:p w14:paraId="1C8419BC" w14:textId="61FB6C18" w:rsidR="00237DE1" w:rsidRPr="008B2F2B" w:rsidRDefault="00E3671C" w:rsidP="00237DE1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>
        <w:rPr>
          <w:rFonts w:ascii="Open Sans" w:hAnsi="Open Sans"/>
          <w:color w:val="222222"/>
          <w:sz w:val="26"/>
          <w:szCs w:val="26"/>
          <w:shd w:val="clear" w:color="auto" w:fill="FFFFFF"/>
        </w:rPr>
        <w:t>Ensure your system is updated before installing Redis</w:t>
      </w:r>
      <w:r w:rsidR="00237DE1" w:rsidRPr="008B2F2B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:</w:t>
      </w:r>
    </w:p>
    <w:p w14:paraId="13CEA33D" w14:textId="77777777" w:rsidR="00DF5639" w:rsidRPr="00DF5639" w:rsidRDefault="00DF5639" w:rsidP="00DF5639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yum install -y </w:t>
      </w:r>
      <w:proofErr w:type="spellStart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epel</w:t>
      </w:r>
      <w:proofErr w:type="spellEnd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-release yum-utils centos-release-</w:t>
      </w:r>
      <w:proofErr w:type="spellStart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scl</w:t>
      </w:r>
      <w:proofErr w:type="spellEnd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 devtoolset-6-gcc devtoolset-7-gcc-c++  </w:t>
      </w:r>
      <w:proofErr w:type="spellStart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tcl</w:t>
      </w:r>
      <w:proofErr w:type="spellEnd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wget</w:t>
      </w:r>
    </w:p>
    <w:p w14:paraId="7959159A" w14:textId="77777777" w:rsidR="00DF5639" w:rsidRPr="00DF5639" w:rsidRDefault="00DF5639" w:rsidP="00DF5639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yum </w:t>
      </w:r>
      <w:proofErr w:type="spellStart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groupinstall</w:t>
      </w:r>
      <w:proofErr w:type="spellEnd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'Development Tools' -y</w:t>
      </w:r>
    </w:p>
    <w:p w14:paraId="0B35D720" w14:textId="699EA8DB" w:rsidR="00DF5639" w:rsidRDefault="00DF5639" w:rsidP="00DF5639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proofErr w:type="spellStart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scl</w:t>
      </w:r>
      <w:proofErr w:type="spellEnd"/>
      <w:r w:rsidRPr="00DF5639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enable devtoolset-7 bash</w:t>
      </w:r>
    </w:p>
    <w:p w14:paraId="4AACE7F8" w14:textId="77777777" w:rsidR="00DF5639" w:rsidRPr="008B2F2B" w:rsidRDefault="00DF5639" w:rsidP="00237DE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</w:p>
    <w:p w14:paraId="6221BAE1" w14:textId="68F32DB0" w:rsidR="00C92766" w:rsidRDefault="008B2F2B" w:rsidP="00C92766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b/>
          <w:bCs/>
          <w:color w:val="075B88"/>
          <w:sz w:val="33"/>
          <w:szCs w:val="33"/>
        </w:rPr>
      </w:pPr>
      <w:r>
        <w:rPr>
          <w:rFonts w:ascii="Arial" w:hAnsi="Arial" w:cs="Arial"/>
          <w:b/>
          <w:bCs/>
          <w:color w:val="075B88"/>
          <w:sz w:val="33"/>
          <w:szCs w:val="33"/>
        </w:rPr>
        <w:t xml:space="preserve">Step 2: </w:t>
      </w:r>
      <w:r w:rsidR="00C92766">
        <w:rPr>
          <w:rFonts w:ascii="Arial" w:hAnsi="Arial" w:cs="Arial"/>
          <w:b/>
          <w:bCs/>
          <w:color w:val="075B88"/>
          <w:sz w:val="33"/>
          <w:szCs w:val="33"/>
        </w:rPr>
        <w:t>Download redis package</w:t>
      </w:r>
    </w:p>
    <w:p w14:paraId="6586FEE5" w14:textId="3F67E7E7" w:rsidR="008B2F2B" w:rsidRPr="008B2F2B" w:rsidRDefault="008B2F2B" w:rsidP="00C92766">
      <w:pPr>
        <w:pStyle w:val="Heading3"/>
        <w:shd w:val="clear" w:color="auto" w:fill="FFFFFF"/>
        <w:spacing w:before="405" w:after="255" w:line="450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8B2F2B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The latest version of Redis is available on </w:t>
      </w:r>
      <w:r w:rsidR="00C92766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official</w:t>
      </w:r>
      <w:r w:rsidRPr="008B2F2B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 repository, </w:t>
      </w:r>
      <w:r w:rsidR="00A17453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download</w:t>
      </w:r>
      <w:r w:rsidRPr="008B2F2B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 it by executing the command:</w:t>
      </w:r>
    </w:p>
    <w:p w14:paraId="421F7BB1" w14:textId="7561FEA7" w:rsidR="00C40750" w:rsidRPr="00C40750" w:rsidRDefault="00C40750" w:rsidP="008B2F2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b/>
          <w:bCs/>
          <w:color w:val="FFFFFF"/>
          <w:lang w:val="en-IN" w:eastAsia="en-IN"/>
        </w:rPr>
        <w:t xml:space="preserve">Wget  </w:t>
      </w:r>
      <w:hyperlink r:id="rId8" w:history="1">
        <w:r w:rsidRPr="00C40750">
          <w:rPr>
            <w:rFonts w:ascii="Courier New" w:eastAsia="Times New Roman" w:hAnsi="Courier New" w:cs="Courier New"/>
            <w:color w:val="FFFFFF"/>
            <w:sz w:val="26"/>
            <w:szCs w:val="26"/>
            <w:lang w:val="en-IN" w:eastAsia="en-IN"/>
          </w:rPr>
          <w:t>http://download.redis.io/releases/redis-6.0.12.tar.gz</w:t>
        </w:r>
      </w:hyperlink>
    </w:p>
    <w:p w14:paraId="62233509" w14:textId="77777777" w:rsidR="00C40750" w:rsidRPr="00C40750" w:rsidRDefault="00C40750" w:rsidP="00C4075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tar -xvzf  redis-6.0.12.tar.gz</w:t>
      </w:r>
    </w:p>
    <w:p w14:paraId="7BB677B4" w14:textId="77777777" w:rsidR="00C40750" w:rsidRPr="00C40750" w:rsidRDefault="00C40750" w:rsidP="00C40750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mv redis-6.0.12 /opt/redis</w:t>
      </w:r>
    </w:p>
    <w:p w14:paraId="06ED783A" w14:textId="099334A8" w:rsidR="008B2F2B" w:rsidRPr="00C40750" w:rsidRDefault="008B2F2B" w:rsidP="008B2F2B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</w:p>
    <w:p w14:paraId="0823B981" w14:textId="24844C7C" w:rsidR="008B2F2B" w:rsidRDefault="008B2F2B" w:rsidP="008B2F2B"/>
    <w:p w14:paraId="18A30137" w14:textId="142C72BC" w:rsidR="008B2F2B" w:rsidRDefault="008B2F2B" w:rsidP="008B2F2B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075B88"/>
          <w:sz w:val="33"/>
          <w:szCs w:val="33"/>
        </w:rPr>
      </w:pPr>
      <w:r>
        <w:rPr>
          <w:rFonts w:ascii="Arial" w:hAnsi="Arial" w:cs="Arial"/>
          <w:b/>
          <w:bCs/>
          <w:color w:val="075B88"/>
          <w:sz w:val="33"/>
          <w:szCs w:val="33"/>
        </w:rPr>
        <w:lastRenderedPageBreak/>
        <w:t>Step 3: Install Redis on CentOS 7</w:t>
      </w:r>
    </w:p>
    <w:p w14:paraId="4B20277B" w14:textId="17BC1FE5" w:rsidR="008B2F2B" w:rsidRDefault="008B2F2B" w:rsidP="008B2F2B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After adding the repository, install latest Redis on CentOS 7 from the repository.                                        </w:t>
      </w:r>
    </w:p>
    <w:p w14:paraId="7D3FB632" w14:textId="77777777" w:rsidR="00B46751" w:rsidRPr="00C40750" w:rsidRDefault="00B46751" w:rsidP="00B4675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cd /opt/redis/</w:t>
      </w:r>
    </w:p>
    <w:p w14:paraId="103DA00B" w14:textId="77777777" w:rsidR="00B46751" w:rsidRPr="00C40750" w:rsidRDefault="00B46751" w:rsidP="00B46751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make ; make test</w:t>
      </w:r>
    </w:p>
    <w:p w14:paraId="17A46956" w14:textId="73CFF0B0" w:rsidR="008B2F2B" w:rsidRPr="00D63C22" w:rsidRDefault="00B46751" w:rsidP="00D63C2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C40750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make install</w:t>
      </w:r>
      <w:r w:rsidR="008B2F2B">
        <w:rPr>
          <w:rStyle w:val="Strong"/>
          <w:color w:val="FFFFFF"/>
          <w:sz w:val="26"/>
          <w:szCs w:val="26"/>
        </w:rPr>
        <w:t xml:space="preserve">                                                                                                 </w:t>
      </w:r>
    </w:p>
    <w:p w14:paraId="0277086B" w14:textId="013FFAAE" w:rsidR="008B2F2B" w:rsidRDefault="008B2F2B" w:rsidP="008B2F2B"/>
    <w:p w14:paraId="3C1BBEF8" w14:textId="77777777" w:rsidR="00183E5F" w:rsidRPr="00183E5F" w:rsidRDefault="00183E5F" w:rsidP="00183E5F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183E5F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Get more package details from:</w:t>
      </w:r>
    </w:p>
    <w:p w14:paraId="0F7A0E95" w14:textId="3438A0F7" w:rsidR="00183E5F" w:rsidRPr="00183E5F" w:rsidRDefault="00B16BDE" w:rsidP="00183E5F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$ redis-cli -h localhost</w:t>
      </w:r>
    </w:p>
    <w:p w14:paraId="0E8094A5" w14:textId="454E122E" w:rsidR="00183E5F" w:rsidRDefault="00183E5F" w:rsidP="008B2F2B"/>
    <w:p w14:paraId="5F1C39CA" w14:textId="58E1D45F" w:rsidR="00183E5F" w:rsidRDefault="00183E5F" w:rsidP="008B2F2B"/>
    <w:p w14:paraId="6C552533" w14:textId="40A7AC13" w:rsidR="00183E5F" w:rsidRDefault="00183E5F" w:rsidP="00183E5F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color w:val="075B88"/>
          <w:sz w:val="33"/>
          <w:szCs w:val="33"/>
        </w:rPr>
      </w:pPr>
      <w:r>
        <w:rPr>
          <w:rFonts w:ascii="Arial" w:hAnsi="Arial" w:cs="Arial"/>
          <w:b/>
          <w:bCs/>
          <w:color w:val="075B88"/>
          <w:sz w:val="33"/>
          <w:szCs w:val="33"/>
        </w:rPr>
        <w:t xml:space="preserve">Step 4: </w:t>
      </w:r>
      <w:r w:rsidR="00CB56EB">
        <w:rPr>
          <w:rFonts w:ascii="Arial" w:hAnsi="Arial" w:cs="Arial"/>
          <w:b/>
          <w:bCs/>
          <w:color w:val="075B88"/>
          <w:sz w:val="33"/>
          <w:szCs w:val="33"/>
        </w:rPr>
        <w:t xml:space="preserve">Enable Port </w:t>
      </w:r>
      <w:r>
        <w:rPr>
          <w:rFonts w:ascii="Arial" w:hAnsi="Arial" w:cs="Arial"/>
          <w:b/>
          <w:bCs/>
          <w:color w:val="075B88"/>
          <w:sz w:val="33"/>
          <w:szCs w:val="33"/>
        </w:rPr>
        <w:t xml:space="preserve"> on CentOS 7</w:t>
      </w:r>
    </w:p>
    <w:p w14:paraId="1980F703" w14:textId="1301E00F" w:rsidR="00183E5F" w:rsidRDefault="00A63268" w:rsidP="00183E5F">
      <w:pPr>
        <w:pStyle w:val="NormalWeb"/>
        <w:shd w:val="clear" w:color="auto" w:fill="FFFFFF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E</w:t>
      </w:r>
      <w:r w:rsidR="00183E5F">
        <w:rPr>
          <w:rFonts w:ascii="Open Sans" w:hAnsi="Open Sans"/>
          <w:color w:val="222222"/>
          <w:sz w:val="26"/>
          <w:szCs w:val="26"/>
        </w:rPr>
        <w:t xml:space="preserve">nable the </w:t>
      </w:r>
      <w:r>
        <w:rPr>
          <w:rFonts w:ascii="Open Sans" w:hAnsi="Open Sans"/>
          <w:color w:val="222222"/>
          <w:sz w:val="26"/>
          <w:szCs w:val="26"/>
        </w:rPr>
        <w:t xml:space="preserve">port </w:t>
      </w:r>
      <w:r w:rsidR="00183E5F">
        <w:rPr>
          <w:rFonts w:ascii="Open Sans" w:hAnsi="Open Sans"/>
          <w:color w:val="222222"/>
          <w:sz w:val="26"/>
          <w:szCs w:val="26"/>
        </w:rPr>
        <w:t xml:space="preserve"> on system </w:t>
      </w:r>
      <w:r>
        <w:rPr>
          <w:rFonts w:ascii="Open Sans" w:hAnsi="Open Sans"/>
          <w:color w:val="222222"/>
          <w:sz w:val="26"/>
          <w:szCs w:val="26"/>
        </w:rPr>
        <w:t>sentinel intercommunication</w:t>
      </w:r>
      <w:r w:rsidR="00183E5F">
        <w:rPr>
          <w:rFonts w:ascii="Open Sans" w:hAnsi="Open Sans"/>
          <w:color w:val="222222"/>
          <w:sz w:val="26"/>
          <w:szCs w:val="26"/>
        </w:rPr>
        <w:t>.</w:t>
      </w:r>
    </w:p>
    <w:p w14:paraId="30312BD6" w14:textId="34AE0D40" w:rsidR="00CB482C" w:rsidRPr="003B7A7C" w:rsidRDefault="00183E5F" w:rsidP="00CB48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</w:t>
      </w:r>
      <w:r w:rsidR="00CB482C" w:rsidRPr="00CB482C">
        <w:rPr>
          <w:rFonts w:ascii="Courier New" w:hAnsi="Courier New"/>
          <w:color w:val="FFFFFF"/>
          <w:sz w:val="26"/>
          <w:szCs w:val="26"/>
        </w:rPr>
        <w:t>sudo firewall-cmd --add-port=6379/tcp --permanent</w:t>
      </w:r>
    </w:p>
    <w:p w14:paraId="696B7932" w14:textId="77777777" w:rsidR="00CB482C" w:rsidRPr="00CB482C" w:rsidRDefault="00CB482C" w:rsidP="00CB48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Fonts w:ascii="Courier New" w:hAnsi="Courier New"/>
          <w:color w:val="FFFFFF"/>
          <w:sz w:val="26"/>
          <w:szCs w:val="26"/>
        </w:rPr>
      </w:pPr>
      <w:r w:rsidRPr="00CB482C">
        <w:rPr>
          <w:rFonts w:ascii="Courier New" w:hAnsi="Courier New"/>
          <w:color w:val="FFFFFF"/>
          <w:sz w:val="26"/>
          <w:szCs w:val="26"/>
        </w:rPr>
        <w:t>sudo firewall-cmd --add-port=26379/tcp --permanent</w:t>
      </w:r>
    </w:p>
    <w:p w14:paraId="3A0F98BF" w14:textId="5B1565CE" w:rsidR="00CB482C" w:rsidRDefault="00CB482C" w:rsidP="00CB482C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spacing w:before="360"/>
        <w:rPr>
          <w:rFonts w:ascii="Courier New" w:hAnsi="Courier New"/>
          <w:color w:val="FFFFFF"/>
          <w:sz w:val="26"/>
          <w:szCs w:val="26"/>
        </w:rPr>
      </w:pPr>
      <w:r w:rsidRPr="00CB482C">
        <w:rPr>
          <w:rFonts w:ascii="Courier New" w:hAnsi="Courier New"/>
          <w:color w:val="FFFFFF"/>
          <w:sz w:val="26"/>
          <w:szCs w:val="26"/>
        </w:rPr>
        <w:t>sudo firewall-cmd --reload</w:t>
      </w:r>
    </w:p>
    <w:p w14:paraId="3C2E78DD" w14:textId="006819E7" w:rsidR="00183E5F" w:rsidRDefault="00183E5F" w:rsidP="00183E5F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b/>
          <w:bCs/>
          <w:color w:val="075B88"/>
          <w:sz w:val="33"/>
          <w:szCs w:val="33"/>
        </w:rPr>
      </w:pPr>
      <w:r>
        <w:rPr>
          <w:rFonts w:ascii="Arial" w:hAnsi="Arial" w:cs="Arial"/>
          <w:b/>
          <w:bCs/>
          <w:color w:val="075B88"/>
          <w:sz w:val="33"/>
          <w:szCs w:val="33"/>
        </w:rPr>
        <w:t xml:space="preserve">Step </w:t>
      </w:r>
      <w:r w:rsidR="00B9534C">
        <w:rPr>
          <w:rFonts w:ascii="Arial" w:hAnsi="Arial" w:cs="Arial"/>
          <w:b/>
          <w:bCs/>
          <w:color w:val="075B88"/>
          <w:sz w:val="33"/>
          <w:szCs w:val="33"/>
        </w:rPr>
        <w:t>5</w:t>
      </w:r>
      <w:r>
        <w:rPr>
          <w:rFonts w:ascii="Arial" w:hAnsi="Arial" w:cs="Arial"/>
          <w:b/>
          <w:bCs/>
          <w:color w:val="075B88"/>
          <w:sz w:val="33"/>
          <w:szCs w:val="33"/>
        </w:rPr>
        <w:t>: Enable Cluster config for Redis-sentinel Service </w:t>
      </w:r>
    </w:p>
    <w:p w14:paraId="1B896D0C" w14:textId="62B0B5B2" w:rsidR="00183E5F" w:rsidRPr="00CF55C0" w:rsidRDefault="00183E5F" w:rsidP="00183E5F">
      <w:pP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CF55C0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For Redis-sentinel master-slave, we must change the following configuration in our setup</w:t>
      </w:r>
    </w:p>
    <w:p w14:paraId="16D93CE1" w14:textId="67BFFDD1" w:rsidR="00183E5F" w:rsidRPr="00CF55C0" w:rsidRDefault="00183E5F" w:rsidP="00183E5F">
      <w:pP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CF55C0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lastRenderedPageBreak/>
        <w:t xml:space="preserve">   For Master node:  vi /etc./redis.conf</w:t>
      </w:r>
    </w:p>
    <w:p w14:paraId="495E07E1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bind IP_ADDRESS</w:t>
      </w:r>
    </w:p>
    <w:p w14:paraId="37612C17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port 6379</w:t>
      </w:r>
    </w:p>
    <w:p w14:paraId="25E530AB" w14:textId="74C87375" w:rsidR="00183E5F" w:rsidRPr="00183E5F" w:rsidRDefault="001F7BDA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F7BDA">
        <w:rPr>
          <w:color w:val="FFFFFF"/>
          <w:sz w:val="26"/>
          <w:szCs w:val="26"/>
        </w:rPr>
        <w:t>requirepass prod</w:t>
      </w:r>
      <w:r w:rsidR="00287FFB">
        <w:rPr>
          <w:color w:val="FFFFFF"/>
          <w:sz w:val="26"/>
          <w:szCs w:val="26"/>
        </w:rPr>
        <w:t>@</w:t>
      </w:r>
      <w:r w:rsidRPr="001F7BDA">
        <w:rPr>
          <w:color w:val="FFFFFF"/>
          <w:sz w:val="26"/>
          <w:szCs w:val="26"/>
        </w:rPr>
        <w:t>123</w:t>
      </w:r>
    </w:p>
    <w:p w14:paraId="238EF30F" w14:textId="4902491D" w:rsid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rFonts w:ascii="Courier New" w:hAnsi="Courier New"/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 xml:space="preserve">masterauth </w:t>
      </w:r>
      <w:r w:rsidR="001F7BDA" w:rsidRPr="001F7BDA">
        <w:rPr>
          <w:color w:val="FFFFFF"/>
          <w:sz w:val="26"/>
          <w:szCs w:val="26"/>
        </w:rPr>
        <w:t>prod</w:t>
      </w:r>
      <w:r w:rsidR="00287FFB">
        <w:rPr>
          <w:color w:val="FFFFFF"/>
          <w:sz w:val="26"/>
          <w:szCs w:val="26"/>
        </w:rPr>
        <w:t>@</w:t>
      </w:r>
      <w:r w:rsidR="001F7BDA" w:rsidRPr="001F7BDA">
        <w:rPr>
          <w:color w:val="FFFFFF"/>
          <w:sz w:val="26"/>
          <w:szCs w:val="26"/>
        </w:rPr>
        <w:t>123</w:t>
      </w:r>
    </w:p>
    <w:p w14:paraId="6430962E" w14:textId="767CEC2A" w:rsidR="00183E5F" w:rsidRPr="00CF55C0" w:rsidRDefault="00183E5F" w:rsidP="00183E5F">
      <w:pP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CF55C0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For slave node:  redis.conf</w:t>
      </w:r>
    </w:p>
    <w:p w14:paraId="0A452DE5" w14:textId="6BA8AA95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 xml:space="preserve">replicaof </w:t>
      </w:r>
      <w:r w:rsidR="00BC0B62">
        <w:rPr>
          <w:color w:val="FFFFFF"/>
          <w:sz w:val="26"/>
          <w:szCs w:val="26"/>
        </w:rPr>
        <w:t>MASTER_</w:t>
      </w:r>
      <w:r w:rsidRPr="00183E5F">
        <w:rPr>
          <w:color w:val="FFFFFF"/>
          <w:sz w:val="26"/>
          <w:szCs w:val="26"/>
        </w:rPr>
        <w:t>IP_ADDRESS 6379</w:t>
      </w:r>
    </w:p>
    <w:p w14:paraId="1AFE4E16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bind IP_ADDRESS</w:t>
      </w:r>
    </w:p>
    <w:p w14:paraId="290655B2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port 6379</w:t>
      </w:r>
    </w:p>
    <w:p w14:paraId="73124DE0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requirepass PASSWORD</w:t>
      </w:r>
    </w:p>
    <w:p w14:paraId="66F421D8" w14:textId="20427DC4" w:rsid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masterauth PASSWORD</w:t>
      </w:r>
    </w:p>
    <w:p w14:paraId="1BEAE36A" w14:textId="4FF8E290" w:rsidR="00183E5F" w:rsidRDefault="00183E5F" w:rsidP="00183E5F"/>
    <w:p w14:paraId="5C30A194" w14:textId="030408D0" w:rsidR="00183E5F" w:rsidRPr="00CF55C0" w:rsidRDefault="00183E5F" w:rsidP="00183E5F">
      <w:pP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CF55C0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For All node: vi  /etc/redis-sentinal.conf</w:t>
      </w:r>
    </w:p>
    <w:p w14:paraId="69DAF35D" w14:textId="77777777" w:rsid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</w:p>
    <w:p w14:paraId="08211AA8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bind IP_ADDRESS</w:t>
      </w:r>
    </w:p>
    <w:p w14:paraId="790841F2" w14:textId="77777777" w:rsidR="00183E5F" w:rsidRP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port 26379</w:t>
      </w:r>
    </w:p>
    <w:p w14:paraId="4CD6D37B" w14:textId="039763A4" w:rsidR="00183E5F" w:rsidRPr="00183E5F" w:rsidRDefault="00183E5F" w:rsidP="00C40750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>monitor mymaster IP_ADDRESS 6379 2</w:t>
      </w:r>
    </w:p>
    <w:p w14:paraId="29F0A588" w14:textId="50FD5203" w:rsidR="00183E5F" w:rsidRDefault="00183E5F" w:rsidP="00183E5F">
      <w:pPr>
        <w:pStyle w:val="HTMLPreformatted"/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31" w:color="289FF4"/>
        </w:pBdr>
        <w:shd w:val="clear" w:color="auto" w:fill="051E30"/>
        <w:spacing w:before="360"/>
        <w:jc w:val="both"/>
        <w:rPr>
          <w:color w:val="FFFFFF"/>
          <w:sz w:val="26"/>
          <w:szCs w:val="26"/>
        </w:rPr>
      </w:pPr>
      <w:r w:rsidRPr="00183E5F">
        <w:rPr>
          <w:color w:val="FFFFFF"/>
          <w:sz w:val="26"/>
          <w:szCs w:val="26"/>
        </w:rPr>
        <w:t xml:space="preserve">sentinel auth-pass mymaster </w:t>
      </w:r>
      <w:r w:rsidR="001F7BDA">
        <w:rPr>
          <w:color w:val="FFFFFF"/>
          <w:sz w:val="26"/>
          <w:szCs w:val="26"/>
        </w:rPr>
        <w:t>prod123</w:t>
      </w:r>
    </w:p>
    <w:p w14:paraId="4FD0FDC9" w14:textId="1FA4EAED" w:rsidR="00183E5F" w:rsidRPr="00183E5F" w:rsidRDefault="00183E5F" w:rsidP="00183E5F"/>
    <w:p w14:paraId="56814E3F" w14:textId="1B1F9852" w:rsidR="00513409" w:rsidRPr="00513409" w:rsidRDefault="00745B47" w:rsidP="00513409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lastRenderedPageBreak/>
        <w:t>S</w:t>
      </w:r>
      <w:r w:rsidR="00513409" w:rsidRPr="00513409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tart </w:t>
      </w:r>
      <w:r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sentinel </w:t>
      </w:r>
      <w:r w:rsidR="00513409" w:rsidRPr="00513409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 xml:space="preserve"> service after making the changes</w:t>
      </w:r>
    </w:p>
    <w:p w14:paraId="39A3A586" w14:textId="504E9FB9" w:rsidR="00513409" w:rsidRPr="00513409" w:rsidRDefault="00745B47" w:rsidP="00513409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745B47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/opt/redis/</w:t>
      </w:r>
      <w:proofErr w:type="spellStart"/>
      <w:r w:rsidRPr="00745B47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src</w:t>
      </w:r>
      <w:proofErr w:type="spellEnd"/>
      <w:r w:rsidRPr="00745B47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/redis-sentinel /opt/redis/sentinel.conf &amp;</w:t>
      </w:r>
    </w:p>
    <w:p w14:paraId="14D556F3" w14:textId="0E3796B9" w:rsidR="00183E5F" w:rsidRDefault="00183E5F" w:rsidP="00183E5F"/>
    <w:p w14:paraId="2010F2F8" w14:textId="77777777" w:rsidR="00F76027" w:rsidRPr="00F76027" w:rsidRDefault="00F76027" w:rsidP="00F76027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F76027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Check redis service status:</w:t>
      </w:r>
    </w:p>
    <w:p w14:paraId="4545E744" w14:textId="7B680575" w:rsidR="00F76027" w:rsidRPr="00F76027" w:rsidRDefault="00F76027" w:rsidP="00F76027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F76027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$ </w:t>
      </w:r>
      <w:r w:rsidR="004A692E" w:rsidRPr="004A692E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/opt/redis/</w:t>
      </w:r>
      <w:proofErr w:type="spellStart"/>
      <w:r w:rsidR="004A692E" w:rsidRPr="004A692E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src</w:t>
      </w:r>
      <w:proofErr w:type="spellEnd"/>
      <w:r w:rsidR="004A692E" w:rsidRPr="004A692E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/redis-server /opt/redis/redis.conf &amp;</w:t>
      </w:r>
    </w:p>
    <w:p w14:paraId="599FFDA7" w14:textId="77777777" w:rsidR="00D858E0" w:rsidRDefault="00D858E0" w:rsidP="00D858E0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</w:p>
    <w:p w14:paraId="639A34F4" w14:textId="2224E0D1" w:rsidR="00584C12" w:rsidRPr="00584C12" w:rsidRDefault="00584C12" w:rsidP="00584C12">
      <w:pPr>
        <w:shd w:val="clear" w:color="auto" w:fill="FFFFFF"/>
        <w:spacing w:before="0"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</w:pPr>
      <w:r w:rsidRPr="00584C12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Confirm that you can connect to redi</w:t>
      </w:r>
      <w:r w:rsidR="00943F96">
        <w:rPr>
          <w:rFonts w:ascii="Open Sans" w:eastAsia="Times New Roman" w:hAnsi="Open Sans" w:cs="Times New Roman"/>
          <w:color w:val="222222"/>
          <w:sz w:val="26"/>
          <w:szCs w:val="26"/>
          <w:lang w:val="en-IN" w:eastAsia="en-IN"/>
        </w:rPr>
        <w:t>s:</w:t>
      </w:r>
    </w:p>
    <w:p w14:paraId="2DEE55AD" w14:textId="51D61FDD" w:rsid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$ redis-cli</w:t>
      </w:r>
      <w:r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 -h MASTER-HOST</w:t>
      </w:r>
    </w:p>
    <w:p w14:paraId="51C92927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MASTER-HOST:6379&gt; auth PASSWORD</w:t>
      </w:r>
    </w:p>
    <w:p w14:paraId="18D44341" w14:textId="77777777" w:rsidR="00F032D3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OK</w:t>
      </w:r>
    </w:p>
    <w:p w14:paraId="1E91494A" w14:textId="57C0C1B6" w:rsid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MASTER-HOST:6379&gt; info</w:t>
      </w:r>
    </w:p>
    <w:p w14:paraId="1F969E25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# Replication</w:t>
      </w:r>
    </w:p>
    <w:p w14:paraId="703DC18A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role:master</w:t>
      </w:r>
    </w:p>
    <w:p w14:paraId="0C36ABA5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connected_slaves:2</w:t>
      </w:r>
    </w:p>
    <w:p w14:paraId="2E7B1EBC" w14:textId="77777777" w:rsidR="00943F96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slave0:ip=</w:t>
      </w:r>
      <w:r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SLAVE-IP-ADDRESS-1</w:t>
      </w: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,</w:t>
      </w:r>
    </w:p>
    <w:p w14:paraId="28638A9F" w14:textId="55299256" w:rsidR="00584C12" w:rsidRPr="00584C12" w:rsidRDefault="00943F96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p</w:t>
      </w:r>
      <w:r w:rsidR="00584C12"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ort=6379,state=online,offset=3024,lag=0</w:t>
      </w:r>
    </w:p>
    <w:p w14:paraId="4C344B1C" w14:textId="77777777" w:rsidR="00943F96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 xml:space="preserve">slave1:ip= </w:t>
      </w:r>
      <w:r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SLAVE-IP-ADDRESS-2</w:t>
      </w:r>
      <w:r w:rsidR="00943F96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,</w:t>
      </w:r>
    </w:p>
    <w:p w14:paraId="0DC9B9A6" w14:textId="718D138F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port=6379,state=online,offset=3024,lag=1</w:t>
      </w:r>
    </w:p>
    <w:p w14:paraId="0EE3DE83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lastRenderedPageBreak/>
        <w:t>master_replid:7d800cb5961f2dad6980603b49f3d4f0bda2caa2</w:t>
      </w:r>
    </w:p>
    <w:p w14:paraId="56DC0CD3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master_replid2:0000000000000000000000000000000000000000</w:t>
      </w:r>
    </w:p>
    <w:p w14:paraId="52E4CE32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master_repl_offset:3024</w:t>
      </w:r>
    </w:p>
    <w:p w14:paraId="2EC7424F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second_repl_offset:-1</w:t>
      </w:r>
    </w:p>
    <w:p w14:paraId="2D47AAFD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repl_backlog_active:1</w:t>
      </w:r>
    </w:p>
    <w:p w14:paraId="31778108" w14:textId="77777777" w:rsidR="00584C12" w:rsidRPr="00584C12" w:rsidRDefault="00584C12" w:rsidP="00584C12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repl_backlog_size:1048576</w:t>
      </w:r>
    </w:p>
    <w:p w14:paraId="56BC3D5B" w14:textId="37102A7E" w:rsidR="00183E5F" w:rsidRDefault="00584C12" w:rsidP="00F032D3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</w:pPr>
      <w:proofErr w:type="spellStart"/>
      <w:r w:rsidRPr="00584C12">
        <w:rPr>
          <w:rFonts w:ascii="Courier New" w:eastAsia="Times New Roman" w:hAnsi="Courier New" w:cs="Courier New"/>
          <w:color w:val="FFFFFF"/>
          <w:sz w:val="26"/>
          <w:szCs w:val="26"/>
          <w:lang w:val="en-IN" w:eastAsia="en-IN"/>
        </w:rPr>
        <w:t>repl_backlog_first_byte_offset</w:t>
      </w:r>
      <w:proofErr w:type="spellEnd"/>
    </w:p>
    <w:p w14:paraId="5B1D68FD" w14:textId="77777777" w:rsidR="00745B47" w:rsidRDefault="00745B47" w:rsidP="004B355E">
      <w:pPr>
        <w:pStyle w:val="Heading3"/>
        <w:shd w:val="clear" w:color="auto" w:fill="FFFFFF"/>
        <w:spacing w:before="405" w:after="255" w:line="450" w:lineRule="atLeast"/>
        <w:rPr>
          <w:rFonts w:ascii="Arial" w:hAnsi="Arial" w:cs="Arial"/>
          <w:b/>
          <w:bCs/>
          <w:color w:val="075B88"/>
          <w:sz w:val="33"/>
          <w:szCs w:val="33"/>
        </w:rPr>
      </w:pPr>
    </w:p>
    <w:sectPr w:rsidR="00745B4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EF847" w14:textId="77777777" w:rsidR="001518F8" w:rsidRDefault="001518F8" w:rsidP="00C6554A">
      <w:pPr>
        <w:spacing w:before="0" w:after="0" w:line="240" w:lineRule="auto"/>
      </w:pPr>
      <w:r>
        <w:separator/>
      </w:r>
    </w:p>
  </w:endnote>
  <w:endnote w:type="continuationSeparator" w:id="0">
    <w:p w14:paraId="47B3348A" w14:textId="77777777" w:rsidR="001518F8" w:rsidRDefault="001518F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60B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71D9" w14:textId="77777777" w:rsidR="001518F8" w:rsidRDefault="001518F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A572E8" w14:textId="77777777" w:rsidR="001518F8" w:rsidRDefault="001518F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333DEA"/>
    <w:multiLevelType w:val="multilevel"/>
    <w:tmpl w:val="0B2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B"/>
    <w:rsid w:val="00033ACB"/>
    <w:rsid w:val="00076776"/>
    <w:rsid w:val="00076967"/>
    <w:rsid w:val="000E3E8E"/>
    <w:rsid w:val="001518F8"/>
    <w:rsid w:val="00157EF3"/>
    <w:rsid w:val="00183E5F"/>
    <w:rsid w:val="001C7B12"/>
    <w:rsid w:val="001D7C95"/>
    <w:rsid w:val="001D7FF3"/>
    <w:rsid w:val="001F3C34"/>
    <w:rsid w:val="001F7BDA"/>
    <w:rsid w:val="00237DE1"/>
    <w:rsid w:val="002554CD"/>
    <w:rsid w:val="002614FD"/>
    <w:rsid w:val="00287FFB"/>
    <w:rsid w:val="00293B83"/>
    <w:rsid w:val="002B4294"/>
    <w:rsid w:val="0030486C"/>
    <w:rsid w:val="00333D0D"/>
    <w:rsid w:val="00354472"/>
    <w:rsid w:val="003A1A2F"/>
    <w:rsid w:val="003B7A7C"/>
    <w:rsid w:val="003D031F"/>
    <w:rsid w:val="00433F1C"/>
    <w:rsid w:val="0048279A"/>
    <w:rsid w:val="00492A01"/>
    <w:rsid w:val="004A692E"/>
    <w:rsid w:val="004B355E"/>
    <w:rsid w:val="004C049F"/>
    <w:rsid w:val="004E42F7"/>
    <w:rsid w:val="005000E2"/>
    <w:rsid w:val="00507ECC"/>
    <w:rsid w:val="00513409"/>
    <w:rsid w:val="0051504F"/>
    <w:rsid w:val="005740F3"/>
    <w:rsid w:val="00584C12"/>
    <w:rsid w:val="00591DFA"/>
    <w:rsid w:val="005E4C17"/>
    <w:rsid w:val="00642E5F"/>
    <w:rsid w:val="006A3CE7"/>
    <w:rsid w:val="006B2D4D"/>
    <w:rsid w:val="00714D69"/>
    <w:rsid w:val="007345EF"/>
    <w:rsid w:val="00745B47"/>
    <w:rsid w:val="007F6DD5"/>
    <w:rsid w:val="0080654B"/>
    <w:rsid w:val="00820549"/>
    <w:rsid w:val="0083736D"/>
    <w:rsid w:val="008401EF"/>
    <w:rsid w:val="008B2F2B"/>
    <w:rsid w:val="00943F96"/>
    <w:rsid w:val="0094437F"/>
    <w:rsid w:val="0096185C"/>
    <w:rsid w:val="009C37DB"/>
    <w:rsid w:val="009D2C91"/>
    <w:rsid w:val="00A17453"/>
    <w:rsid w:val="00A37CAC"/>
    <w:rsid w:val="00A63268"/>
    <w:rsid w:val="00A8304F"/>
    <w:rsid w:val="00AA2095"/>
    <w:rsid w:val="00AF4514"/>
    <w:rsid w:val="00B16BDE"/>
    <w:rsid w:val="00B3030A"/>
    <w:rsid w:val="00B46751"/>
    <w:rsid w:val="00B9534C"/>
    <w:rsid w:val="00B97E0F"/>
    <w:rsid w:val="00BC0B62"/>
    <w:rsid w:val="00BE1B82"/>
    <w:rsid w:val="00C07A14"/>
    <w:rsid w:val="00C20120"/>
    <w:rsid w:val="00C40750"/>
    <w:rsid w:val="00C6554A"/>
    <w:rsid w:val="00C7474F"/>
    <w:rsid w:val="00C92766"/>
    <w:rsid w:val="00CB482C"/>
    <w:rsid w:val="00CB56EB"/>
    <w:rsid w:val="00CB5DE3"/>
    <w:rsid w:val="00CC77BF"/>
    <w:rsid w:val="00CF354E"/>
    <w:rsid w:val="00CF55C0"/>
    <w:rsid w:val="00D63C22"/>
    <w:rsid w:val="00D858E0"/>
    <w:rsid w:val="00DA30D9"/>
    <w:rsid w:val="00DD2D4B"/>
    <w:rsid w:val="00DF5639"/>
    <w:rsid w:val="00E3671C"/>
    <w:rsid w:val="00ED7C44"/>
    <w:rsid w:val="00F032D3"/>
    <w:rsid w:val="00F76027"/>
    <w:rsid w:val="00FA316B"/>
    <w:rsid w:val="00FA567E"/>
    <w:rsid w:val="00FD19DB"/>
    <w:rsid w:val="00FE6735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3AC2D"/>
  <w15:chartTrackingRefBased/>
  <w15:docId w15:val="{F8BE89A1-A7B5-4888-80AC-D55769C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8B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ezoic-ad">
    <w:name w:val="ezoic-ad"/>
    <w:basedOn w:val="DefaultParagraphFont"/>
    <w:rsid w:val="008B2F2B"/>
  </w:style>
  <w:style w:type="character" w:styleId="Strong">
    <w:name w:val="Strong"/>
    <w:basedOn w:val="DefaultParagraphFont"/>
    <w:uiPriority w:val="22"/>
    <w:qFormat/>
    <w:rsid w:val="008B2F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0A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Emphasis">
    <w:name w:val="Emphasis"/>
    <w:basedOn w:val="DefaultParagraphFont"/>
    <w:uiPriority w:val="20"/>
    <w:qFormat/>
    <w:rsid w:val="00DD2D4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4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redis.io/releases/redis-6.0.12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judeen.abdulla\AppData\Local\Microsoft\Office\16.0\DTS\en-US%7b860EB8E1-0C2C-4EFD-ACF8-766BF06E9FF0%7d\%7b423666EA-E0B7-487E-9FEB-700D1BCEC41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{423666EA-E0B7-487E-9FEB-700D1BCEC41A}tf02835058_win32</Template>
  <TotalTime>306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Abdulla</dc:creator>
  <cp:keywords/>
  <dc:description/>
  <cp:lastModifiedBy>Tajudeen Abdulla</cp:lastModifiedBy>
  <cp:revision>126</cp:revision>
  <dcterms:created xsi:type="dcterms:W3CDTF">2020-11-29T12:45:00Z</dcterms:created>
  <dcterms:modified xsi:type="dcterms:W3CDTF">2021-04-28T10:27:00Z</dcterms:modified>
</cp:coreProperties>
</file>